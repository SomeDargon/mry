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4889072" w14:textId="3B015A8D" w:rsidR="00D404A9" w:rsidRPr="0033508D" w:rsidRDefault="00D404A9" w:rsidP="00D404A9">
      <w:pPr>
        <w:spacing w:line="360" w:lineRule="auto"/>
        <w:jc w:val="center"/>
        <w:rPr>
          <w:rFonts w:ascii="微软雅黑" w:eastAsia="微软雅黑" w:hAnsi="微软雅黑"/>
          <w:bCs/>
          <w:sz w:val="32"/>
          <w:szCs w:val="32"/>
        </w:rPr>
      </w:pPr>
      <w:r w:rsidRPr="0033508D">
        <w:rPr>
          <w:rFonts w:ascii="微软雅黑" w:eastAsia="微软雅黑" w:hAnsi="微软雅黑" w:hint="eastAsia"/>
          <w:bCs/>
          <w:sz w:val="32"/>
          <w:szCs w:val="32"/>
        </w:rPr>
        <w:t>用户版 - 健康风险评估</w:t>
      </w:r>
    </w:p>
    <w:p w14:paraId="2A2FB8CF" w14:textId="1009F911" w:rsidR="00D404A9" w:rsidRPr="00D66569" w:rsidRDefault="00D404A9" w:rsidP="00D66569">
      <w:pPr>
        <w:spacing w:line="360" w:lineRule="auto"/>
        <w:jc w:val="center"/>
        <w:rPr>
          <w:rFonts w:ascii="微软雅黑" w:eastAsia="微软雅黑" w:hAnsi="微软雅黑" w:cs="微软雅黑"/>
          <w:b/>
          <w:szCs w:val="21"/>
        </w:rPr>
      </w:pPr>
      <w:r w:rsidRPr="0033508D">
        <w:rPr>
          <w:rFonts w:ascii="微软雅黑" w:eastAsia="微软雅黑" w:hAnsi="微软雅黑" w:cs="微软雅黑" w:hint="eastAsia"/>
          <w:b/>
          <w:szCs w:val="21"/>
        </w:rPr>
        <w:t>用户姓名：</w:t>
      </w:r>
      <w:r w:rsidR="00AF5060" w:rsidRPr="0033508D">
        <w:rPr>
          <w:rFonts w:ascii="微软雅黑" w:eastAsia="微软雅黑" w:hAnsi="微软雅黑" w:cs="微软雅黑" w:hint="eastAsia"/>
          <w:b/>
          <w:sz w:val="18"/>
          <w:szCs w:val="18"/>
          <w:u w:val="single"/>
        </w:rPr>
        <w:t xml:space="preserve">  </w:t>
      </w:r>
      <w:r w:rsidR="00FD346D">
        <w:rPr>
          <w:rFonts w:ascii="微软雅黑" w:eastAsia="微软雅黑" w:hAnsi="微软雅黑" w:cs="微软雅黑"/>
          <w:b/>
          <w:sz w:val="18"/>
          <w:szCs w:val="18"/>
          <w:u w:val="single"/>
        </w:rPr>
        <w:t>{{</w:t>
      </w:r>
      <w:r w:rsidR="00AF5060" w:rsidRPr="0033508D">
        <w:rPr>
          <w:rFonts w:ascii="微软雅黑" w:eastAsia="微软雅黑" w:hAnsi="微软雅黑" w:cs="微软雅黑"/>
          <w:b/>
          <w:sz w:val="18"/>
          <w:szCs w:val="18"/>
          <w:u w:val="single"/>
        </w:rPr>
        <w:t>customer</w:t>
      </w:r>
      <w:r w:rsidR="00FD346D">
        <w:rPr>
          <w:rFonts w:ascii="微软雅黑" w:eastAsia="微软雅黑" w:hAnsi="微软雅黑" w:cs="微软雅黑"/>
          <w:b/>
          <w:sz w:val="18"/>
          <w:szCs w:val="18"/>
          <w:u w:val="single"/>
        </w:rPr>
        <w:t>}}</w:t>
      </w:r>
      <w:r w:rsidR="00AF5060" w:rsidRPr="0033508D">
        <w:rPr>
          <w:rFonts w:ascii="微软雅黑" w:eastAsia="微软雅黑" w:hAnsi="微软雅黑" w:cs="微软雅黑" w:hint="eastAsia"/>
          <w:b/>
          <w:sz w:val="18"/>
          <w:szCs w:val="18"/>
          <w:u w:val="single"/>
        </w:rPr>
        <w:t xml:space="preserve">   </w:t>
      </w:r>
      <w:r w:rsidRPr="0033508D">
        <w:rPr>
          <w:rFonts w:ascii="微软雅黑" w:eastAsia="微软雅黑" w:hAnsi="微软雅黑" w:cs="微软雅黑" w:hint="eastAsia"/>
          <w:b/>
          <w:szCs w:val="21"/>
        </w:rPr>
        <w:t xml:space="preserve">       用户编号：</w:t>
      </w:r>
      <w:r w:rsidR="00AF5060" w:rsidRPr="0033508D">
        <w:rPr>
          <w:rFonts w:ascii="微软雅黑" w:eastAsia="微软雅黑" w:hAnsi="微软雅黑" w:cs="微软雅黑" w:hint="eastAsia"/>
          <w:b/>
          <w:sz w:val="18"/>
          <w:szCs w:val="18"/>
          <w:u w:val="single"/>
        </w:rPr>
        <w:t xml:space="preserve">    </w:t>
      </w:r>
      <w:r w:rsidR="00AF5060" w:rsidRPr="0033508D">
        <w:rPr>
          <w:rFonts w:ascii="微软雅黑" w:eastAsia="微软雅黑" w:hAnsi="微软雅黑" w:cs="微软雅黑"/>
          <w:b/>
          <w:sz w:val="18"/>
          <w:szCs w:val="18"/>
          <w:u w:val="single"/>
        </w:rPr>
        <w:t xml:space="preserve">       </w:t>
      </w:r>
      <w:r w:rsidR="00AF5060" w:rsidRPr="0033508D">
        <w:rPr>
          <w:rFonts w:ascii="微软雅黑" w:eastAsia="微软雅黑" w:hAnsi="微软雅黑" w:cs="微软雅黑" w:hint="eastAsia"/>
          <w:b/>
          <w:sz w:val="18"/>
          <w:szCs w:val="18"/>
          <w:u w:val="single"/>
        </w:rPr>
        <w:t xml:space="preserve"> </w:t>
      </w:r>
    </w:p>
    <w:p w14:paraId="03D1B060" w14:textId="77777777" w:rsidR="00D404A9" w:rsidRPr="0033508D" w:rsidRDefault="00D404A9" w:rsidP="00D404A9">
      <w:pPr>
        <w:rPr>
          <w:rFonts w:ascii="微软雅黑" w:eastAsia="微软雅黑" w:hAnsi="微软雅黑"/>
          <w:sz w:val="24"/>
        </w:rPr>
      </w:pPr>
      <w:r w:rsidRPr="0033508D">
        <w:rPr>
          <w:rFonts w:ascii="微软雅黑" w:eastAsia="微软雅黑" w:hAnsi="微软雅黑" w:hint="eastAsia"/>
          <w:sz w:val="24"/>
        </w:rPr>
        <w:t>医生建议：</w:t>
      </w:r>
    </w:p>
    <w:p w14:paraId="1E67F7D1" w14:textId="0300308C" w:rsidR="00D404A9" w:rsidRPr="00AA17E3" w:rsidRDefault="00D404A9" w:rsidP="00AA17E3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r w:rsidRPr="00AA17E3">
        <w:rPr>
          <w:rFonts w:ascii="微软雅黑" w:eastAsia="微软雅黑" w:hAnsi="微软雅黑" w:hint="eastAsia"/>
          <w:sz w:val="24"/>
        </w:rPr>
        <w:t>您的缺血性心血管疾病(ICVD)</w:t>
      </w:r>
      <w:r w:rsidR="00075061" w:rsidRPr="00AA17E3">
        <w:rPr>
          <w:rFonts w:ascii="微软雅黑" w:eastAsia="微软雅黑" w:hAnsi="微软雅黑" w:hint="eastAsia"/>
          <w:sz w:val="24"/>
        </w:rPr>
        <w:t xml:space="preserve">风险等级：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AA17E3">
        <w:rPr>
          <w:rFonts w:ascii="微软雅黑" w:eastAsia="微软雅黑" w:hAnsi="微软雅黑" w:hint="eastAsia"/>
          <w:sz w:val="24"/>
        </w:rPr>
        <w:t>ICVD</w:t>
      </w:r>
      <w:r w:rsidR="00FD346D">
        <w:rPr>
          <w:rFonts w:ascii="微软雅黑" w:eastAsia="微软雅黑" w:hAnsi="微软雅黑" w:hint="eastAsia"/>
          <w:sz w:val="24"/>
        </w:rPr>
        <w:t>}}</w:t>
      </w:r>
    </w:p>
    <w:p w14:paraId="788EB72D" w14:textId="2872ED81" w:rsidR="00AA17E3" w:rsidRPr="00AA17E3" w:rsidRDefault="00AA17E3" w:rsidP="00AA17E3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您的脑卒中(</w:t>
      </w:r>
      <w:r>
        <w:rPr>
          <w:rFonts w:ascii="微软雅黑" w:eastAsia="微软雅黑" w:hAnsi="微软雅黑"/>
          <w:sz w:val="24"/>
        </w:rPr>
        <w:t>ASVCD</w:t>
      </w:r>
      <w:r>
        <w:rPr>
          <w:rFonts w:ascii="微软雅黑" w:eastAsia="微软雅黑" w:hAnsi="微软雅黑" w:hint="eastAsia"/>
          <w:sz w:val="24"/>
        </w:rPr>
        <w:t>)风险等级：</w:t>
      </w:r>
      <w:r w:rsidR="00FD346D">
        <w:rPr>
          <w:rFonts w:ascii="微软雅黑" w:eastAsia="微软雅黑" w:hAnsi="微软雅黑" w:hint="eastAsia"/>
          <w:sz w:val="24"/>
        </w:rPr>
        <w:t>{{</w:t>
      </w:r>
      <w:r>
        <w:rPr>
          <w:rFonts w:ascii="微软雅黑" w:eastAsia="微软雅黑" w:hAnsi="微软雅黑"/>
          <w:sz w:val="24"/>
        </w:rPr>
        <w:t>ASVCD</w:t>
      </w:r>
      <w:r w:rsidR="00FD346D">
        <w:rPr>
          <w:rFonts w:ascii="微软雅黑" w:eastAsia="微软雅黑" w:hAnsi="微软雅黑" w:hint="eastAsia"/>
          <w:sz w:val="24"/>
        </w:rPr>
        <w:t>}}</w:t>
      </w:r>
    </w:p>
    <w:p w14:paraId="159AD576" w14:textId="7D273998" w:rsidR="00D404A9" w:rsidRPr="00BF4AB0" w:rsidRDefault="00AF5060" w:rsidP="00BF4AB0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r w:rsidRPr="00BF4AB0">
        <w:rPr>
          <w:rFonts w:ascii="微软雅黑" w:eastAsia="微软雅黑" w:hAnsi="微软雅黑" w:hint="eastAsia"/>
          <w:sz w:val="24"/>
        </w:rPr>
        <w:t>您的血压状况：</w:t>
      </w:r>
      <w:r w:rsidR="00FD346D" w:rsidRPr="00BF4AB0">
        <w:rPr>
          <w:rFonts w:ascii="微软雅黑" w:eastAsia="微软雅黑" w:hAnsi="微软雅黑"/>
          <w:sz w:val="24"/>
        </w:rPr>
        <w:t>{{</w:t>
      </w:r>
      <w:r w:rsidR="00E54B4F" w:rsidRPr="00BF4AB0">
        <w:rPr>
          <w:rFonts w:ascii="微软雅黑" w:eastAsia="微软雅黑" w:hAnsi="微软雅黑"/>
          <w:sz w:val="24"/>
        </w:rPr>
        <w:t>bloodPressureGood</w:t>
      </w:r>
      <w:r w:rsidR="00FD346D" w:rsidRPr="00BF4AB0">
        <w:rPr>
          <w:rFonts w:ascii="微软雅黑" w:eastAsia="微软雅黑" w:hAnsi="微软雅黑"/>
          <w:sz w:val="24"/>
        </w:rPr>
        <w:t>}}</w:t>
      </w:r>
      <w:r w:rsidR="00D404A9" w:rsidRPr="00BF4AB0">
        <w:rPr>
          <w:rFonts w:ascii="微软雅黑" w:eastAsia="微软雅黑" w:hAnsi="微软雅黑" w:hint="eastAsia"/>
          <w:sz w:val="24"/>
        </w:rPr>
        <w:t xml:space="preserve">良好  </w:t>
      </w:r>
      <w:r w:rsidR="00FD346D" w:rsidRPr="00BF4AB0">
        <w:rPr>
          <w:rFonts w:ascii="微软雅黑" w:eastAsia="微软雅黑" w:hAnsi="微软雅黑" w:hint="eastAsia"/>
          <w:sz w:val="24"/>
        </w:rPr>
        <w:t>{{</w:t>
      </w:r>
      <w:r w:rsidR="00E54B4F" w:rsidRPr="00BF4AB0">
        <w:rPr>
          <w:rFonts w:ascii="微软雅黑" w:eastAsia="微软雅黑" w:hAnsi="微软雅黑"/>
          <w:sz w:val="24"/>
        </w:rPr>
        <w:t>bloodPressureGeneral</w:t>
      </w:r>
      <w:r w:rsidR="00FD346D" w:rsidRPr="00BF4AB0">
        <w:rPr>
          <w:rFonts w:ascii="微软雅黑" w:eastAsia="微软雅黑" w:hAnsi="微软雅黑" w:hint="eastAsia"/>
          <w:sz w:val="24"/>
        </w:rPr>
        <w:t>}}</w:t>
      </w:r>
      <w:r w:rsidR="00D404A9" w:rsidRPr="00BF4AB0">
        <w:rPr>
          <w:rFonts w:ascii="微软雅黑" w:eastAsia="微软雅黑" w:hAnsi="微软雅黑" w:hint="eastAsia"/>
          <w:sz w:val="24"/>
        </w:rPr>
        <w:t xml:space="preserve">一般  </w:t>
      </w:r>
      <w:r w:rsidR="00FD346D" w:rsidRPr="00BF4AB0">
        <w:rPr>
          <w:rFonts w:ascii="微软雅黑" w:eastAsia="微软雅黑" w:hAnsi="微软雅黑" w:hint="eastAsia"/>
          <w:sz w:val="24"/>
        </w:rPr>
        <w:t>{{</w:t>
      </w:r>
      <w:r w:rsidR="00E54B4F" w:rsidRPr="00BF4AB0">
        <w:rPr>
          <w:rFonts w:ascii="微软雅黑" w:eastAsia="微软雅黑" w:hAnsi="微软雅黑"/>
          <w:sz w:val="24"/>
        </w:rPr>
        <w:t>bloodPressurePoor</w:t>
      </w:r>
      <w:r w:rsidR="00FD346D" w:rsidRPr="00BF4AB0">
        <w:rPr>
          <w:rFonts w:ascii="微软雅黑" w:eastAsia="微软雅黑" w:hAnsi="微软雅黑" w:hint="eastAsia"/>
          <w:sz w:val="24"/>
        </w:rPr>
        <w:t>}}</w:t>
      </w:r>
      <w:r w:rsidR="00D404A9" w:rsidRPr="00BF4AB0">
        <w:rPr>
          <w:rFonts w:ascii="微软雅黑" w:eastAsia="微软雅黑" w:hAnsi="微软雅黑" w:hint="eastAsia"/>
          <w:sz w:val="24"/>
        </w:rPr>
        <w:t>较差</w:t>
      </w:r>
    </w:p>
    <w:p w14:paraId="6FFBBCBF" w14:textId="5C9B0A22" w:rsidR="00D404A9" w:rsidRPr="00BF4AB0" w:rsidRDefault="00AF5060" w:rsidP="00BF4AB0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r w:rsidRPr="00BF4AB0">
        <w:rPr>
          <w:rFonts w:ascii="微软雅黑" w:eastAsia="微软雅黑" w:hAnsi="微软雅黑" w:hint="eastAsia"/>
          <w:sz w:val="24"/>
        </w:rPr>
        <w:t>您的血糖状况：</w:t>
      </w:r>
      <w:r w:rsidR="00FD346D" w:rsidRPr="00BF4AB0">
        <w:rPr>
          <w:rFonts w:ascii="微软雅黑" w:eastAsia="微软雅黑" w:hAnsi="微软雅黑" w:hint="eastAsia"/>
          <w:sz w:val="24"/>
        </w:rPr>
        <w:t>{{</w:t>
      </w:r>
      <w:r w:rsidR="00E54B4F" w:rsidRPr="00BF4AB0">
        <w:rPr>
          <w:rFonts w:ascii="微软雅黑" w:eastAsia="微软雅黑" w:hAnsi="微软雅黑"/>
          <w:sz w:val="24"/>
        </w:rPr>
        <w:t>bloodSugarGood</w:t>
      </w:r>
      <w:r w:rsidR="00FD346D" w:rsidRPr="00BF4AB0">
        <w:rPr>
          <w:rFonts w:ascii="微软雅黑" w:eastAsia="微软雅黑" w:hAnsi="微软雅黑" w:hint="eastAsia"/>
          <w:sz w:val="24"/>
        </w:rPr>
        <w:t>}}</w:t>
      </w:r>
      <w:r w:rsidR="00D404A9" w:rsidRPr="00BF4AB0">
        <w:rPr>
          <w:rFonts w:ascii="微软雅黑" w:eastAsia="微软雅黑" w:hAnsi="微软雅黑" w:hint="eastAsia"/>
          <w:sz w:val="24"/>
        </w:rPr>
        <w:t xml:space="preserve">良好  </w:t>
      </w:r>
      <w:r w:rsidR="00FD346D" w:rsidRPr="00BF4AB0">
        <w:rPr>
          <w:rFonts w:ascii="微软雅黑" w:eastAsia="微软雅黑" w:hAnsi="微软雅黑" w:hint="eastAsia"/>
          <w:sz w:val="24"/>
        </w:rPr>
        <w:t>{{</w:t>
      </w:r>
      <w:r w:rsidR="00E54B4F" w:rsidRPr="00BF4AB0">
        <w:rPr>
          <w:rFonts w:ascii="微软雅黑" w:eastAsia="微软雅黑" w:hAnsi="微软雅黑"/>
          <w:sz w:val="24"/>
        </w:rPr>
        <w:t>bloodSugarGeneral</w:t>
      </w:r>
      <w:r w:rsidR="00FD346D" w:rsidRPr="00BF4AB0">
        <w:rPr>
          <w:rFonts w:ascii="微软雅黑" w:eastAsia="微软雅黑" w:hAnsi="微软雅黑" w:hint="eastAsia"/>
          <w:sz w:val="24"/>
        </w:rPr>
        <w:t>}}</w:t>
      </w:r>
      <w:r w:rsidR="00D404A9" w:rsidRPr="00BF4AB0">
        <w:rPr>
          <w:rFonts w:ascii="微软雅黑" w:eastAsia="微软雅黑" w:hAnsi="微软雅黑" w:hint="eastAsia"/>
          <w:sz w:val="24"/>
        </w:rPr>
        <w:t xml:space="preserve">一般  </w:t>
      </w:r>
      <w:r w:rsidR="00FD346D" w:rsidRPr="00BF4AB0">
        <w:rPr>
          <w:rFonts w:ascii="微软雅黑" w:eastAsia="微软雅黑" w:hAnsi="微软雅黑" w:hint="eastAsia"/>
          <w:sz w:val="24"/>
        </w:rPr>
        <w:t>{{</w:t>
      </w:r>
      <w:r w:rsidR="00E54B4F" w:rsidRPr="00BF4AB0">
        <w:rPr>
          <w:rFonts w:ascii="微软雅黑" w:eastAsia="微软雅黑" w:hAnsi="微软雅黑"/>
          <w:sz w:val="24"/>
        </w:rPr>
        <w:t>bloodSugarPoor</w:t>
      </w:r>
      <w:r w:rsidR="00FD346D" w:rsidRPr="00BF4AB0">
        <w:rPr>
          <w:rFonts w:ascii="微软雅黑" w:eastAsia="微软雅黑" w:hAnsi="微软雅黑" w:hint="eastAsia"/>
          <w:sz w:val="24"/>
        </w:rPr>
        <w:t>}}</w:t>
      </w:r>
      <w:r w:rsidR="00D404A9" w:rsidRPr="00BF4AB0">
        <w:rPr>
          <w:rFonts w:ascii="微软雅黑" w:eastAsia="微软雅黑" w:hAnsi="微软雅黑" w:hint="eastAsia"/>
          <w:sz w:val="24"/>
        </w:rPr>
        <w:t>较差</w:t>
      </w:r>
    </w:p>
    <w:p w14:paraId="2784E406" w14:textId="23CA0B26" w:rsidR="00D404A9" w:rsidRPr="00BF4AB0" w:rsidRDefault="00AF5060" w:rsidP="00BF4AB0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r w:rsidRPr="00BF4AB0">
        <w:rPr>
          <w:rFonts w:ascii="微软雅黑" w:eastAsia="微软雅黑" w:hAnsi="微软雅黑" w:hint="eastAsia"/>
          <w:sz w:val="24"/>
        </w:rPr>
        <w:t>您应重点关注的指标有：</w:t>
      </w:r>
      <w:r w:rsidR="00FD346D" w:rsidRPr="00BF4AB0">
        <w:rPr>
          <w:rFonts w:ascii="微软雅黑" w:eastAsia="微软雅黑" w:hAnsi="微软雅黑"/>
          <w:sz w:val="24"/>
        </w:rPr>
        <w:t>{{</w:t>
      </w:r>
      <w:r w:rsidR="00E54B4F" w:rsidRPr="00BF4AB0">
        <w:rPr>
          <w:rFonts w:ascii="微软雅黑" w:eastAsia="微软雅黑" w:hAnsi="微软雅黑"/>
          <w:sz w:val="24"/>
        </w:rPr>
        <w:t>attentionBodyWeight</w:t>
      </w:r>
      <w:r w:rsidR="00FD346D" w:rsidRPr="00BF4AB0">
        <w:rPr>
          <w:rFonts w:ascii="微软雅黑" w:eastAsia="微软雅黑" w:hAnsi="微软雅黑"/>
          <w:sz w:val="24"/>
        </w:rPr>
        <w:t>}}</w:t>
      </w:r>
      <w:r w:rsidR="00D404A9" w:rsidRPr="00BF4AB0">
        <w:rPr>
          <w:rFonts w:ascii="微软雅黑" w:eastAsia="微软雅黑" w:hAnsi="微软雅黑" w:hint="eastAsia"/>
          <w:sz w:val="24"/>
        </w:rPr>
        <w:t xml:space="preserve">体重       </w:t>
      </w:r>
      <w:r w:rsidR="00FD346D" w:rsidRPr="00BF4AB0">
        <w:rPr>
          <w:rFonts w:ascii="微软雅黑" w:eastAsia="微软雅黑" w:hAnsi="微软雅黑" w:hint="eastAsia"/>
          <w:sz w:val="24"/>
        </w:rPr>
        <w:t>{{</w:t>
      </w:r>
      <w:r w:rsidR="00E54B4F" w:rsidRPr="00BF4AB0">
        <w:rPr>
          <w:rFonts w:ascii="微软雅黑" w:eastAsia="微软雅黑" w:hAnsi="微软雅黑"/>
          <w:sz w:val="24"/>
        </w:rPr>
        <w:t>attentionUrineAcid</w:t>
      </w:r>
      <w:r w:rsidR="00FD346D" w:rsidRPr="00BF4AB0">
        <w:rPr>
          <w:rFonts w:ascii="微软雅黑" w:eastAsia="微软雅黑" w:hAnsi="微软雅黑" w:hint="eastAsia"/>
          <w:sz w:val="24"/>
        </w:rPr>
        <w:t>}}</w:t>
      </w:r>
      <w:r w:rsidR="00D404A9" w:rsidRPr="00BF4AB0">
        <w:rPr>
          <w:rFonts w:ascii="微软雅黑" w:eastAsia="微软雅黑" w:hAnsi="微软雅黑" w:hint="eastAsia"/>
          <w:sz w:val="24"/>
        </w:rPr>
        <w:t>尿酸</w:t>
      </w:r>
    </w:p>
    <w:p w14:paraId="302C7EBE" w14:textId="5C486034" w:rsidR="00D404A9" w:rsidRPr="0033508D" w:rsidRDefault="00D404A9" w:rsidP="00D404A9">
      <w:pPr>
        <w:rPr>
          <w:rFonts w:ascii="微软雅黑" w:eastAsia="微软雅黑" w:hAnsi="微软雅黑"/>
          <w:sz w:val="24"/>
        </w:rPr>
      </w:pPr>
      <w:r w:rsidRPr="0033508D">
        <w:rPr>
          <w:rFonts w:ascii="微软雅黑" w:eastAsia="微软雅黑" w:hAnsi="微软雅黑" w:hint="eastAsia"/>
          <w:sz w:val="24"/>
        </w:rPr>
        <w:t xml:space="preserve">                         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attentionBloodPressure</w:t>
      </w:r>
      <w:r w:rsidR="00FD346D">
        <w:rPr>
          <w:rFonts w:ascii="微软雅黑" w:eastAsia="微软雅黑" w:hAnsi="微软雅黑" w:hint="eastAsia"/>
          <w:sz w:val="24"/>
        </w:rPr>
        <w:t>}}</w:t>
      </w:r>
      <w:r w:rsidRPr="0033508D">
        <w:rPr>
          <w:rFonts w:ascii="微软雅黑" w:eastAsia="微软雅黑" w:hAnsi="微软雅黑" w:hint="eastAsia"/>
          <w:sz w:val="24"/>
        </w:rPr>
        <w:t xml:space="preserve">血压/脉搏 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attentionSpo</w:t>
      </w:r>
      <w:r w:rsidR="00FD346D">
        <w:rPr>
          <w:rFonts w:ascii="微软雅黑" w:eastAsia="微软雅黑" w:hAnsi="微软雅黑" w:hint="eastAsia"/>
          <w:sz w:val="24"/>
        </w:rPr>
        <w:t>}}</w:t>
      </w:r>
      <w:r w:rsidRPr="0033508D">
        <w:rPr>
          <w:rFonts w:ascii="微软雅黑" w:eastAsia="微软雅黑" w:hAnsi="微软雅黑" w:hint="eastAsia"/>
          <w:sz w:val="24"/>
        </w:rPr>
        <w:t>血氧饱和度</w:t>
      </w:r>
    </w:p>
    <w:p w14:paraId="3606FA38" w14:textId="2F402CF8" w:rsidR="00D404A9" w:rsidRPr="0033508D" w:rsidRDefault="00D404A9" w:rsidP="00D404A9">
      <w:pPr>
        <w:rPr>
          <w:rFonts w:ascii="微软雅黑" w:eastAsia="微软雅黑" w:hAnsi="微软雅黑"/>
          <w:sz w:val="24"/>
        </w:rPr>
      </w:pPr>
      <w:r w:rsidRPr="0033508D">
        <w:rPr>
          <w:rFonts w:ascii="微软雅黑" w:eastAsia="微软雅黑" w:hAnsi="微软雅黑" w:hint="eastAsia"/>
          <w:sz w:val="24"/>
        </w:rPr>
        <w:t xml:space="preserve">                         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attentionBloodFatChol</w:t>
      </w:r>
      <w:r w:rsidR="00FD346D">
        <w:rPr>
          <w:rFonts w:ascii="微软雅黑" w:eastAsia="微软雅黑" w:hAnsi="微软雅黑" w:hint="eastAsia"/>
          <w:sz w:val="24"/>
        </w:rPr>
        <w:t>}}</w:t>
      </w:r>
      <w:r w:rsidRPr="0033508D">
        <w:rPr>
          <w:rFonts w:ascii="微软雅黑" w:eastAsia="微软雅黑" w:hAnsi="微软雅黑" w:hint="eastAsia"/>
          <w:sz w:val="24"/>
        </w:rPr>
        <w:t xml:space="preserve">总胆固醇  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attentionBloodFatLdl</w:t>
      </w:r>
      <w:r w:rsidR="00FD346D">
        <w:rPr>
          <w:rFonts w:ascii="微软雅黑" w:eastAsia="微软雅黑" w:hAnsi="微软雅黑" w:hint="eastAsia"/>
          <w:sz w:val="24"/>
        </w:rPr>
        <w:t>}}</w:t>
      </w:r>
      <w:r w:rsidRPr="0033508D">
        <w:rPr>
          <w:rFonts w:ascii="微软雅黑" w:eastAsia="微软雅黑" w:hAnsi="微软雅黑" w:hint="eastAsia"/>
          <w:sz w:val="24"/>
        </w:rPr>
        <w:t>低密度脂蛋白胆固醇</w:t>
      </w:r>
    </w:p>
    <w:p w14:paraId="44B9FCDA" w14:textId="69754DF5" w:rsidR="00D404A9" w:rsidRPr="0033508D" w:rsidRDefault="00D404A9" w:rsidP="00D404A9">
      <w:pPr>
        <w:rPr>
          <w:rFonts w:ascii="微软雅黑" w:eastAsia="微软雅黑" w:hAnsi="微软雅黑"/>
          <w:sz w:val="24"/>
        </w:rPr>
      </w:pPr>
      <w:r w:rsidRPr="0033508D">
        <w:rPr>
          <w:rFonts w:ascii="微软雅黑" w:eastAsia="微软雅黑" w:hAnsi="微软雅黑" w:hint="eastAsia"/>
          <w:sz w:val="24"/>
        </w:rPr>
        <w:t xml:space="preserve">                         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attentionBloodFatTg</w:t>
      </w:r>
      <w:r w:rsidR="00FD346D">
        <w:rPr>
          <w:rFonts w:ascii="微软雅黑" w:eastAsia="微软雅黑" w:hAnsi="微软雅黑" w:hint="eastAsia"/>
          <w:sz w:val="24"/>
        </w:rPr>
        <w:t>}}</w:t>
      </w:r>
      <w:r w:rsidRPr="0033508D">
        <w:rPr>
          <w:rFonts w:ascii="微软雅黑" w:eastAsia="微软雅黑" w:hAnsi="微软雅黑" w:hint="eastAsia"/>
          <w:sz w:val="24"/>
        </w:rPr>
        <w:t xml:space="preserve">甘油三酯  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attentionBloodFatHdl</w:t>
      </w:r>
      <w:r w:rsidR="00FD346D">
        <w:rPr>
          <w:rFonts w:ascii="微软雅黑" w:eastAsia="微软雅黑" w:hAnsi="微软雅黑" w:hint="eastAsia"/>
          <w:sz w:val="24"/>
        </w:rPr>
        <w:t>}}</w:t>
      </w:r>
      <w:r w:rsidRPr="0033508D">
        <w:rPr>
          <w:rFonts w:ascii="微软雅黑" w:eastAsia="微软雅黑" w:hAnsi="微软雅黑" w:hint="eastAsia"/>
          <w:sz w:val="24"/>
        </w:rPr>
        <w:t>高密度脂蛋白胆固醇</w:t>
      </w:r>
    </w:p>
    <w:p w14:paraId="2E260E1D" w14:textId="77F8A328" w:rsidR="00D404A9" w:rsidRPr="0033508D" w:rsidRDefault="00D404A9" w:rsidP="00D404A9">
      <w:pPr>
        <w:rPr>
          <w:rFonts w:ascii="微软雅黑" w:eastAsia="微软雅黑" w:hAnsi="微软雅黑"/>
          <w:sz w:val="24"/>
        </w:rPr>
      </w:pPr>
      <w:r w:rsidRPr="0033508D">
        <w:rPr>
          <w:rFonts w:ascii="微软雅黑" w:eastAsia="微软雅黑" w:hAnsi="微软雅黑" w:hint="eastAsia"/>
          <w:sz w:val="24"/>
        </w:rPr>
        <w:t xml:space="preserve">                         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attentionEcg</w:t>
      </w:r>
      <w:r w:rsidR="00FD346D">
        <w:rPr>
          <w:rFonts w:ascii="微软雅黑" w:eastAsia="微软雅黑" w:hAnsi="微软雅黑" w:hint="eastAsia"/>
          <w:sz w:val="24"/>
        </w:rPr>
        <w:t>}}</w:t>
      </w:r>
      <w:r w:rsidRPr="0033508D">
        <w:rPr>
          <w:rFonts w:ascii="微软雅黑" w:eastAsia="微软雅黑" w:hAnsi="微软雅黑" w:hint="eastAsia"/>
          <w:sz w:val="24"/>
        </w:rPr>
        <w:t xml:space="preserve">心电      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attentionHeartRate</w:t>
      </w:r>
      <w:r w:rsidR="00FD346D">
        <w:rPr>
          <w:rFonts w:ascii="微软雅黑" w:eastAsia="微软雅黑" w:hAnsi="微软雅黑" w:hint="eastAsia"/>
          <w:sz w:val="24"/>
        </w:rPr>
        <w:t>}}</w:t>
      </w:r>
      <w:r w:rsidRPr="0033508D">
        <w:rPr>
          <w:rFonts w:ascii="微软雅黑" w:eastAsia="微软雅黑" w:hAnsi="微软雅黑" w:hint="eastAsia"/>
          <w:sz w:val="24"/>
        </w:rPr>
        <w:t>心率</w:t>
      </w:r>
    </w:p>
    <w:p w14:paraId="04F83CFD" w14:textId="22803CFA" w:rsidR="00D404A9" w:rsidRPr="0033508D" w:rsidRDefault="00D404A9" w:rsidP="00D404A9">
      <w:pPr>
        <w:rPr>
          <w:rFonts w:ascii="微软雅黑" w:eastAsia="微软雅黑" w:hAnsi="微软雅黑"/>
          <w:sz w:val="24"/>
        </w:rPr>
      </w:pPr>
      <w:r w:rsidRPr="0033508D">
        <w:rPr>
          <w:rFonts w:ascii="微软雅黑" w:eastAsia="微软雅黑" w:hAnsi="微软雅黑" w:hint="eastAsia"/>
          <w:sz w:val="24"/>
        </w:rPr>
        <w:t xml:space="preserve">                          </w:t>
      </w:r>
      <w:r w:rsidR="00FD346D"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attentionBloodSugar</w:t>
      </w:r>
      <w:r w:rsidR="00FD346D">
        <w:rPr>
          <w:rFonts w:ascii="微软雅黑" w:eastAsia="微软雅黑" w:hAnsi="微软雅黑" w:hint="eastAsia"/>
          <w:sz w:val="24"/>
        </w:rPr>
        <w:t>}}</w:t>
      </w:r>
      <w:r w:rsidRPr="0033508D">
        <w:rPr>
          <w:rFonts w:ascii="微软雅黑" w:eastAsia="微软雅黑" w:hAnsi="微软雅黑" w:hint="eastAsia"/>
          <w:sz w:val="24"/>
        </w:rPr>
        <w:t>血糖</w:t>
      </w:r>
    </w:p>
    <w:p w14:paraId="42487034" w14:textId="7A7F5A0D" w:rsidR="00D404A9" w:rsidRPr="00BF4AB0" w:rsidRDefault="00D404A9" w:rsidP="00BF4AB0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</w:rPr>
      </w:pPr>
      <w:bookmarkStart w:id="0" w:name="_GoBack"/>
      <w:bookmarkEnd w:id="0"/>
      <w:r w:rsidRPr="00BF4AB0">
        <w:rPr>
          <w:rFonts w:ascii="微软雅黑" w:eastAsia="微软雅黑" w:hAnsi="微软雅黑" w:hint="eastAsia"/>
          <w:sz w:val="24"/>
        </w:rPr>
        <w:t>健康管理建议：</w:t>
      </w:r>
    </w:p>
    <w:p w14:paraId="700560DE" w14:textId="78209567" w:rsidR="00D404A9" w:rsidRPr="0033508D" w:rsidRDefault="00FD346D" w:rsidP="00D404A9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{{</w:t>
      </w:r>
      <w:r w:rsidR="00E54B4F" w:rsidRPr="0033508D">
        <w:rPr>
          <w:rFonts w:ascii="微软雅黑" w:eastAsia="微软雅黑" w:hAnsi="微软雅黑"/>
          <w:sz w:val="24"/>
        </w:rPr>
        <w:t>adviceGood</w:t>
      </w:r>
      <w:r>
        <w:rPr>
          <w:rFonts w:ascii="微软雅黑" w:eastAsia="微软雅黑" w:hAnsi="微软雅黑" w:hint="eastAsia"/>
          <w:sz w:val="24"/>
        </w:rPr>
        <w:t>}}</w:t>
      </w:r>
      <w:r w:rsidR="00D404A9" w:rsidRPr="0033508D">
        <w:rPr>
          <w:rFonts w:ascii="微软雅黑" w:eastAsia="微软雅黑" w:hAnsi="微软雅黑" w:hint="eastAsia"/>
          <w:sz w:val="24"/>
        </w:rPr>
        <w:t>健康状况良好，建议短期管理</w:t>
      </w:r>
    </w:p>
    <w:p w14:paraId="196206A8" w14:textId="3888C9ED" w:rsidR="00D404A9" w:rsidRPr="0033508D" w:rsidRDefault="00FD346D" w:rsidP="00D404A9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adviceGeneral</w:t>
      </w:r>
      <w:r>
        <w:rPr>
          <w:rFonts w:ascii="微软雅黑" w:eastAsia="微软雅黑" w:hAnsi="微软雅黑" w:hint="eastAsia"/>
          <w:sz w:val="24"/>
        </w:rPr>
        <w:t>}}</w:t>
      </w:r>
      <w:r w:rsidR="00D404A9" w:rsidRPr="0033508D">
        <w:rPr>
          <w:rFonts w:ascii="微软雅黑" w:eastAsia="微软雅黑" w:hAnsi="微软雅黑" w:hint="eastAsia"/>
          <w:sz w:val="24"/>
        </w:rPr>
        <w:t>健康状况不良，建议长期管理</w:t>
      </w:r>
    </w:p>
    <w:p w14:paraId="60E5BC19" w14:textId="3B846BF0" w:rsidR="00D404A9" w:rsidRPr="0033508D" w:rsidRDefault="00FD346D" w:rsidP="00BF27CE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{{</w:t>
      </w:r>
      <w:r w:rsidR="00E54B4F" w:rsidRPr="0033508D">
        <w:rPr>
          <w:rFonts w:ascii="微软雅黑" w:eastAsia="微软雅黑" w:hAnsi="微软雅黑"/>
          <w:sz w:val="24"/>
        </w:rPr>
        <w:t>advicePoor</w:t>
      </w:r>
      <w:r>
        <w:rPr>
          <w:rFonts w:ascii="微软雅黑" w:eastAsia="微软雅黑" w:hAnsi="微软雅黑" w:hint="eastAsia"/>
          <w:sz w:val="24"/>
        </w:rPr>
        <w:t>}}</w:t>
      </w:r>
      <w:r w:rsidR="00D404A9" w:rsidRPr="0033508D">
        <w:rPr>
          <w:rFonts w:ascii="微软雅黑" w:eastAsia="微软雅黑" w:hAnsi="微软雅黑" w:hint="eastAsia"/>
          <w:sz w:val="24"/>
        </w:rPr>
        <w:t>健康状况很差，建议转诊治疗</w:t>
      </w:r>
    </w:p>
    <w:p w14:paraId="686E0224" w14:textId="5E88BED2" w:rsidR="00D404A9" w:rsidRPr="0033508D" w:rsidRDefault="00D404A9" w:rsidP="00AF5060">
      <w:pPr>
        <w:wordWrap w:val="0"/>
        <w:jc w:val="right"/>
        <w:rPr>
          <w:rFonts w:ascii="微软雅黑" w:eastAsia="微软雅黑" w:hAnsi="微软雅黑"/>
          <w:sz w:val="24"/>
          <w:u w:val="single"/>
        </w:rPr>
      </w:pPr>
      <w:r w:rsidRPr="0033508D">
        <w:rPr>
          <w:rFonts w:ascii="微软雅黑" w:eastAsia="微软雅黑" w:hAnsi="微软雅黑" w:hint="eastAsia"/>
          <w:sz w:val="24"/>
        </w:rPr>
        <w:t>医生签字：</w:t>
      </w:r>
      <w:r w:rsidR="00C77C73" w:rsidRPr="0033508D">
        <w:rPr>
          <w:rFonts w:ascii="微软雅黑" w:eastAsia="微软雅黑" w:hAnsi="微软雅黑"/>
          <w:sz w:val="24"/>
          <w:u w:val="single"/>
        </w:rPr>
        <w:t xml:space="preserve">   </w:t>
      </w:r>
      <w:r w:rsidR="00FD346D">
        <w:rPr>
          <w:rFonts w:ascii="微软雅黑" w:eastAsia="微软雅黑" w:hAnsi="微软雅黑"/>
          <w:sz w:val="24"/>
          <w:u w:val="single"/>
        </w:rPr>
        <w:t>{{</w:t>
      </w:r>
      <w:r w:rsidR="00E54B4F" w:rsidRPr="0033508D">
        <w:rPr>
          <w:rFonts w:ascii="微软雅黑" w:eastAsia="微软雅黑" w:hAnsi="微软雅黑"/>
          <w:sz w:val="24"/>
          <w:u w:val="single"/>
        </w:rPr>
        <w:t>doctor</w:t>
      </w:r>
      <w:r w:rsidR="00FD346D">
        <w:rPr>
          <w:rFonts w:ascii="微软雅黑" w:eastAsia="微软雅黑" w:hAnsi="微软雅黑"/>
          <w:sz w:val="24"/>
          <w:u w:val="single"/>
        </w:rPr>
        <w:t>}}</w:t>
      </w:r>
      <w:r w:rsidR="00AF5060" w:rsidRPr="0033508D">
        <w:rPr>
          <w:rFonts w:ascii="微软雅黑" w:eastAsia="微软雅黑" w:hAnsi="微软雅黑"/>
          <w:sz w:val="24"/>
          <w:u w:val="single"/>
        </w:rPr>
        <w:t xml:space="preserve">   </w:t>
      </w:r>
    </w:p>
    <w:p w14:paraId="5F5510F8" w14:textId="0172F3B4" w:rsidR="000F1485" w:rsidRPr="0033508D" w:rsidRDefault="00D404A9" w:rsidP="00AF5060">
      <w:pPr>
        <w:wordWrap w:val="0"/>
        <w:jc w:val="right"/>
        <w:rPr>
          <w:rFonts w:ascii="微软雅黑" w:eastAsia="微软雅黑" w:hAnsi="微软雅黑"/>
          <w:sz w:val="24"/>
          <w:u w:val="single"/>
        </w:rPr>
      </w:pPr>
      <w:r w:rsidRPr="0033508D">
        <w:rPr>
          <w:rFonts w:ascii="微软雅黑" w:eastAsia="微软雅黑" w:hAnsi="微软雅黑" w:hint="eastAsia"/>
          <w:sz w:val="24"/>
        </w:rPr>
        <w:t>日期：</w:t>
      </w:r>
      <w:r w:rsidR="00AF5060" w:rsidRPr="0033508D">
        <w:rPr>
          <w:rFonts w:ascii="微软雅黑" w:eastAsia="微软雅黑" w:hAnsi="微软雅黑"/>
          <w:sz w:val="24"/>
          <w:u w:val="single"/>
        </w:rPr>
        <w:t xml:space="preserve">   </w:t>
      </w:r>
      <w:r w:rsidR="00FD346D">
        <w:rPr>
          <w:rFonts w:ascii="微软雅黑" w:eastAsia="微软雅黑" w:hAnsi="微软雅黑"/>
          <w:sz w:val="24"/>
          <w:u w:val="single"/>
        </w:rPr>
        <w:t>{{</w:t>
      </w:r>
      <w:r w:rsidR="00AF5060" w:rsidRPr="0033508D">
        <w:rPr>
          <w:rFonts w:ascii="微软雅黑" w:eastAsia="微软雅黑" w:hAnsi="微软雅黑"/>
          <w:sz w:val="24"/>
          <w:u w:val="single"/>
        </w:rPr>
        <w:t>date</w:t>
      </w:r>
      <w:r w:rsidR="00FD346D">
        <w:rPr>
          <w:rFonts w:ascii="微软雅黑" w:eastAsia="微软雅黑" w:hAnsi="微软雅黑"/>
          <w:sz w:val="24"/>
          <w:u w:val="single"/>
        </w:rPr>
        <w:t>}}</w:t>
      </w:r>
      <w:r w:rsidR="00AF5060" w:rsidRPr="0033508D">
        <w:rPr>
          <w:rFonts w:ascii="微软雅黑" w:eastAsia="微软雅黑" w:hAnsi="微软雅黑"/>
          <w:sz w:val="24"/>
          <w:u w:val="single"/>
        </w:rPr>
        <w:t xml:space="preserve">   </w:t>
      </w:r>
    </w:p>
    <w:sectPr w:rsidR="000F1485" w:rsidRPr="0033508D" w:rsidSect="003949F8">
      <w:headerReference w:type="default" r:id="rId9"/>
      <w:footerReference w:type="default" r:id="rId10"/>
      <w:pgSz w:w="11906" w:h="16838"/>
      <w:pgMar w:top="1440" w:right="1800" w:bottom="1440" w:left="1800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5E73C" w14:textId="77777777" w:rsidR="0010146B" w:rsidRDefault="0010146B" w:rsidP="000F1485">
      <w:r>
        <w:separator/>
      </w:r>
    </w:p>
  </w:endnote>
  <w:endnote w:type="continuationSeparator" w:id="0">
    <w:p w14:paraId="1B2566FA" w14:textId="77777777" w:rsidR="0010146B" w:rsidRDefault="0010146B" w:rsidP="000F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0CD64" w14:textId="77777777" w:rsidR="000F1485" w:rsidRDefault="008A08B0">
    <w:pPr>
      <w:pStyle w:val="a5"/>
      <w:jc w:val="center"/>
      <w:rPr>
        <w:rFonts w:ascii="PMingLiU" w:eastAsia="PMingLiU" w:hAnsi="PMingLiU" w:cs="PMingLiU"/>
      </w:rPr>
    </w:pPr>
    <w:r>
      <w:rPr>
        <w:rFonts w:ascii="PMingLiU" w:eastAsia="PMingLiU" w:hAnsi="PMingLiU" w:cs="PMingLiU" w:hint="eastAsia"/>
      </w:rPr>
      <w:t>专注慢病管理</w:t>
    </w:r>
    <w:r w:rsidR="0010146B">
      <w:rPr>
        <w:rFonts w:ascii="PMingLiU" w:eastAsia="PMingLiU" w:hAnsi="PMingLiU" w:cs="PMingLiU"/>
      </w:rPr>
      <w:pict w14:anchorId="0F97FEF3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left:0;text-align:left;margin-left:3390.4pt;margin-top:0;width:2in;height:2in;z-index:251658240;mso-wrap-style:none;mso-position-horizontal:right;mso-position-horizontal-relative:margin;mso-position-vertical-relative:text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fit-shape-to-text:t" inset="0,0,0,0">
            <w:txbxContent>
              <w:p w14:paraId="551C762F" w14:textId="5CC6C710" w:rsidR="000F1485" w:rsidRDefault="008A08B0">
                <w:pPr>
                  <w:snapToGrid w:val="0"/>
                  <w:rPr>
                    <w:rFonts w:ascii="PMingLiU" w:eastAsia="PMingLiU" w:hAnsi="PMingLiU" w:cs="PMingLiU"/>
                    <w:sz w:val="18"/>
                  </w:rPr>
                </w:pPr>
                <w:r>
                  <w:rPr>
                    <w:rFonts w:ascii="PMingLiU" w:eastAsia="PMingLiU" w:hAnsi="PMingLiU" w:cs="PMingLiU" w:hint="eastAsia"/>
                    <w:sz w:val="18"/>
                  </w:rPr>
                  <w:t xml:space="preserve">第 </w:t>
                </w:r>
                <w:r w:rsidR="005C5F27">
                  <w:rPr>
                    <w:rFonts w:ascii="PMingLiU" w:eastAsia="PMingLiU" w:hAnsi="PMingLiU" w:cs="PMingLiU" w:hint="eastAsia"/>
                    <w:sz w:val="18"/>
                  </w:rPr>
                  <w:fldChar w:fldCharType="begin"/>
                </w:r>
                <w:r>
                  <w:rPr>
                    <w:rFonts w:ascii="PMingLiU" w:eastAsia="PMingLiU" w:hAnsi="PMingLiU" w:cs="PMingLiU" w:hint="eastAsia"/>
                    <w:sz w:val="18"/>
                  </w:rPr>
                  <w:instrText xml:space="preserve"> PAGE  \* MERGEFORMAT </w:instrText>
                </w:r>
                <w:r w:rsidR="005C5F27">
                  <w:rPr>
                    <w:rFonts w:ascii="PMingLiU" w:eastAsia="PMingLiU" w:hAnsi="PMingLiU" w:cs="PMingLiU" w:hint="eastAsia"/>
                    <w:sz w:val="18"/>
                  </w:rPr>
                  <w:fldChar w:fldCharType="separate"/>
                </w:r>
                <w:r w:rsidR="00BF4AB0" w:rsidRPr="00BF4AB0">
                  <w:rPr>
                    <w:rFonts w:ascii="PMingLiU" w:eastAsia="PMingLiU" w:hAnsi="PMingLiU" w:cs="PMingLiU"/>
                    <w:noProof/>
                  </w:rPr>
                  <w:t>1</w:t>
                </w:r>
                <w:r w:rsidR="005C5F27">
                  <w:rPr>
                    <w:rFonts w:ascii="PMingLiU" w:eastAsia="PMingLiU" w:hAnsi="PMingLiU" w:cs="PMingLiU" w:hint="eastAsia"/>
                    <w:sz w:val="18"/>
                  </w:rPr>
                  <w:fldChar w:fldCharType="end"/>
                </w:r>
                <w:r>
                  <w:rPr>
                    <w:rFonts w:ascii="PMingLiU" w:eastAsia="PMingLiU" w:hAnsi="PMingLiU" w:cs="PMingLiU" w:hint="eastAsia"/>
                    <w:sz w:val="18"/>
                  </w:rPr>
                  <w:t xml:space="preserve"> 页 共 </w:t>
                </w:r>
                <w:r w:rsidR="0010146B">
                  <w:fldChar w:fldCharType="begin"/>
                </w:r>
                <w:r w:rsidR="0010146B">
                  <w:instrText xml:space="preserve"> NUMPAGES  \* MERGEFORMAT </w:instrText>
                </w:r>
                <w:r w:rsidR="0010146B">
                  <w:fldChar w:fldCharType="separate"/>
                </w:r>
                <w:r w:rsidR="00BF4AB0" w:rsidRPr="00BF4AB0">
                  <w:rPr>
                    <w:rFonts w:ascii="PMingLiU" w:eastAsia="PMingLiU" w:hAnsi="PMingLiU" w:cs="PMingLiU"/>
                    <w:noProof/>
                    <w:sz w:val="18"/>
                  </w:rPr>
                  <w:t>2</w:t>
                </w:r>
                <w:r w:rsidR="0010146B">
                  <w:rPr>
                    <w:rFonts w:ascii="PMingLiU" w:eastAsia="PMingLiU" w:hAnsi="PMingLiU" w:cs="PMingLiU"/>
                    <w:noProof/>
                    <w:sz w:val="18"/>
                  </w:rPr>
                  <w:fldChar w:fldCharType="end"/>
                </w:r>
                <w:r>
                  <w:rPr>
                    <w:rFonts w:ascii="PMingLiU" w:eastAsia="PMingLiU" w:hAnsi="PMingLiU" w:cs="PMingLiU" w:hint="eastAsia"/>
                    <w:sz w:val="18"/>
                  </w:rPr>
                  <w:t xml:space="preserve"> 页</w:t>
                </w:r>
              </w:p>
            </w:txbxContent>
          </v:textbox>
          <w10:wrap anchorx="margin"/>
        </v:shape>
      </w:pict>
    </w:r>
    <w:r>
      <w:rPr>
        <w:rFonts w:ascii="PMingLiU" w:eastAsia="PMingLiU" w:hAnsi="PMingLiU" w:cs="PMingLiU" w:hint="eastAsia"/>
      </w:rPr>
      <w:t xml:space="preserve"> · 关爱家庭健康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3D785" w14:textId="77777777" w:rsidR="0010146B" w:rsidRDefault="0010146B" w:rsidP="000F1485">
      <w:r>
        <w:separator/>
      </w:r>
    </w:p>
  </w:footnote>
  <w:footnote w:type="continuationSeparator" w:id="0">
    <w:p w14:paraId="01015CE1" w14:textId="77777777" w:rsidR="0010146B" w:rsidRDefault="0010146B" w:rsidP="000F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EE4DD" w14:textId="77777777" w:rsidR="000F1485" w:rsidRDefault="003949F8">
    <w:pPr>
      <w:pStyle w:val="a6"/>
      <w:jc w:val="center"/>
    </w:pPr>
    <w:r>
      <w:rPr>
        <w:noProof/>
      </w:rPr>
      <w:drawing>
        <wp:inline distT="0" distB="0" distL="0" distR="0" wp14:anchorId="02EB73ED" wp14:editId="1DCAFEA7">
          <wp:extent cx="991550" cy="857250"/>
          <wp:effectExtent l="19050" t="0" r="0" b="0"/>
          <wp:docPr id="2" name="图片 1" descr="UYI新设计加粗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YI新设计加粗-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702" cy="861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0ED3EB" w14:textId="77777777" w:rsidR="003949F8" w:rsidRDefault="003949F8">
    <w:pPr>
      <w:pStyle w:val="a6"/>
      <w:jc w:val="center"/>
    </w:pPr>
  </w:p>
  <w:p w14:paraId="7FE4ABD8" w14:textId="77777777" w:rsidR="000F1485" w:rsidRDefault="008A08B0">
    <w:pPr>
      <w:pStyle w:val="a6"/>
      <w:pBdr>
        <w:bottom w:val="thickThinSmallGap" w:sz="12" w:space="1" w:color="auto"/>
      </w:pBdr>
      <w:rPr>
        <w:rFonts w:ascii="微软雅黑" w:eastAsia="微软雅黑" w:hAnsi="微软雅黑" w:cs="微软雅黑"/>
        <w:szCs w:val="18"/>
      </w:rPr>
    </w:pPr>
    <w:r>
      <w:rPr>
        <w:rFonts w:ascii="微软雅黑" w:eastAsia="微软雅黑" w:hAnsi="微软雅黑" w:cs="微软雅黑" w:hint="eastAsia"/>
        <w:szCs w:val="18"/>
      </w:rPr>
      <w:t xml:space="preserve">深圳优医汇信息技术有限公司 </w:t>
    </w:r>
    <w:r>
      <w:rPr>
        <w:rFonts w:ascii="PMingLiU" w:eastAsia="PMingLiU" w:hAnsi="PMingLiU" w:cs="PMingLiU" w:hint="eastAsia"/>
        <w:szCs w:val="18"/>
      </w:rPr>
      <w:t xml:space="preserve">                                              </w:t>
    </w:r>
    <w:r>
      <w:rPr>
        <w:rFonts w:ascii="微软雅黑" w:eastAsia="微软雅黑" w:hAnsi="微软雅黑" w:cs="微软雅黑" w:hint="eastAsia"/>
        <w:szCs w:val="18"/>
      </w:rPr>
      <w:t>www.uyidoctor.com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4C27"/>
    <w:multiLevelType w:val="hybridMultilevel"/>
    <w:tmpl w:val="92FC7048"/>
    <w:lvl w:ilvl="0" w:tplc="2E96A1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D421E"/>
    <w:multiLevelType w:val="hybridMultilevel"/>
    <w:tmpl w:val="3B7A2E04"/>
    <w:lvl w:ilvl="0" w:tplc="7FB23D1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18086E"/>
    <w:multiLevelType w:val="multilevel"/>
    <w:tmpl w:val="41180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345598"/>
    <w:multiLevelType w:val="hybridMultilevel"/>
    <w:tmpl w:val="8E748A60"/>
    <w:lvl w:ilvl="0" w:tplc="97400D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D55FE7"/>
    <w:multiLevelType w:val="hybridMultilevel"/>
    <w:tmpl w:val="A88A2528"/>
    <w:lvl w:ilvl="0" w:tplc="040EE8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D6D09"/>
    <w:multiLevelType w:val="hybridMultilevel"/>
    <w:tmpl w:val="5CC088CA"/>
    <w:lvl w:ilvl="0" w:tplc="8EFE3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FE077F"/>
    <w:multiLevelType w:val="hybridMultilevel"/>
    <w:tmpl w:val="2E746C12"/>
    <w:lvl w:ilvl="0" w:tplc="0436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4F399E"/>
    <w:multiLevelType w:val="hybridMultilevel"/>
    <w:tmpl w:val="6ED67686"/>
    <w:lvl w:ilvl="0" w:tplc="4C3C0AC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F61DA5"/>
    <w:multiLevelType w:val="hybridMultilevel"/>
    <w:tmpl w:val="F8AEBA96"/>
    <w:lvl w:ilvl="0" w:tplc="A30A5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7C3600"/>
    <w:multiLevelType w:val="hybridMultilevel"/>
    <w:tmpl w:val="846A7CCA"/>
    <w:lvl w:ilvl="0" w:tplc="F7924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6E6683"/>
    <w:multiLevelType w:val="hybridMultilevel"/>
    <w:tmpl w:val="6AD00794"/>
    <w:lvl w:ilvl="0" w:tplc="2E96A1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5B04"/>
    <w:rsid w:val="00006F05"/>
    <w:rsid w:val="00075061"/>
    <w:rsid w:val="00076D4C"/>
    <w:rsid w:val="000E12F4"/>
    <w:rsid w:val="000E3961"/>
    <w:rsid w:val="000F1485"/>
    <w:rsid w:val="0010146B"/>
    <w:rsid w:val="00104A37"/>
    <w:rsid w:val="00125BAB"/>
    <w:rsid w:val="00137577"/>
    <w:rsid w:val="00143CAA"/>
    <w:rsid w:val="001468F2"/>
    <w:rsid w:val="001538C4"/>
    <w:rsid w:val="00166DDB"/>
    <w:rsid w:val="001813B9"/>
    <w:rsid w:val="00196E17"/>
    <w:rsid w:val="001B4E03"/>
    <w:rsid w:val="001C2FB0"/>
    <w:rsid w:val="001C5540"/>
    <w:rsid w:val="00226E4A"/>
    <w:rsid w:val="00264890"/>
    <w:rsid w:val="00270153"/>
    <w:rsid w:val="00276C99"/>
    <w:rsid w:val="00296BC2"/>
    <w:rsid w:val="002A70F2"/>
    <w:rsid w:val="002A767B"/>
    <w:rsid w:val="002C7808"/>
    <w:rsid w:val="002F1501"/>
    <w:rsid w:val="00305AE3"/>
    <w:rsid w:val="00310694"/>
    <w:rsid w:val="00330F7C"/>
    <w:rsid w:val="0033508D"/>
    <w:rsid w:val="003725B4"/>
    <w:rsid w:val="0037426E"/>
    <w:rsid w:val="003949F8"/>
    <w:rsid w:val="003D4873"/>
    <w:rsid w:val="00404E18"/>
    <w:rsid w:val="0041763E"/>
    <w:rsid w:val="004226DF"/>
    <w:rsid w:val="00435B37"/>
    <w:rsid w:val="004C4B5A"/>
    <w:rsid w:val="004D1185"/>
    <w:rsid w:val="005141E7"/>
    <w:rsid w:val="00515EEE"/>
    <w:rsid w:val="005425CD"/>
    <w:rsid w:val="00554E49"/>
    <w:rsid w:val="0056466A"/>
    <w:rsid w:val="00574B18"/>
    <w:rsid w:val="00586AF8"/>
    <w:rsid w:val="005C5F27"/>
    <w:rsid w:val="005D7970"/>
    <w:rsid w:val="006779D6"/>
    <w:rsid w:val="00687599"/>
    <w:rsid w:val="006E17E9"/>
    <w:rsid w:val="006F0A54"/>
    <w:rsid w:val="006F2D6D"/>
    <w:rsid w:val="007379F3"/>
    <w:rsid w:val="007426E1"/>
    <w:rsid w:val="007A20A9"/>
    <w:rsid w:val="007C0231"/>
    <w:rsid w:val="007C7173"/>
    <w:rsid w:val="00803CE5"/>
    <w:rsid w:val="00826C21"/>
    <w:rsid w:val="008619F4"/>
    <w:rsid w:val="00863732"/>
    <w:rsid w:val="00893128"/>
    <w:rsid w:val="008A08B0"/>
    <w:rsid w:val="008B1E4E"/>
    <w:rsid w:val="008F631E"/>
    <w:rsid w:val="00964697"/>
    <w:rsid w:val="009938BF"/>
    <w:rsid w:val="009C28AD"/>
    <w:rsid w:val="009E08D9"/>
    <w:rsid w:val="00A342EE"/>
    <w:rsid w:val="00A35B04"/>
    <w:rsid w:val="00A5223C"/>
    <w:rsid w:val="00A62987"/>
    <w:rsid w:val="00A7093D"/>
    <w:rsid w:val="00A745CC"/>
    <w:rsid w:val="00A82811"/>
    <w:rsid w:val="00AA17E3"/>
    <w:rsid w:val="00AC7322"/>
    <w:rsid w:val="00AE7015"/>
    <w:rsid w:val="00AF317C"/>
    <w:rsid w:val="00AF5060"/>
    <w:rsid w:val="00B5337D"/>
    <w:rsid w:val="00B60BB0"/>
    <w:rsid w:val="00B7146A"/>
    <w:rsid w:val="00B85880"/>
    <w:rsid w:val="00B9699A"/>
    <w:rsid w:val="00BF27CE"/>
    <w:rsid w:val="00BF4AB0"/>
    <w:rsid w:val="00C20BFB"/>
    <w:rsid w:val="00C7412A"/>
    <w:rsid w:val="00C77C73"/>
    <w:rsid w:val="00C826D6"/>
    <w:rsid w:val="00C93307"/>
    <w:rsid w:val="00CC0C7B"/>
    <w:rsid w:val="00D1229F"/>
    <w:rsid w:val="00D159D0"/>
    <w:rsid w:val="00D404A9"/>
    <w:rsid w:val="00D440D6"/>
    <w:rsid w:val="00D60283"/>
    <w:rsid w:val="00D66569"/>
    <w:rsid w:val="00D714C2"/>
    <w:rsid w:val="00DA6458"/>
    <w:rsid w:val="00DA68D7"/>
    <w:rsid w:val="00DB00E0"/>
    <w:rsid w:val="00DC3C9A"/>
    <w:rsid w:val="00DD1006"/>
    <w:rsid w:val="00DD1900"/>
    <w:rsid w:val="00DD6A2D"/>
    <w:rsid w:val="00E164A8"/>
    <w:rsid w:val="00E2195B"/>
    <w:rsid w:val="00E23854"/>
    <w:rsid w:val="00E24D57"/>
    <w:rsid w:val="00E43814"/>
    <w:rsid w:val="00E545D0"/>
    <w:rsid w:val="00E54B4F"/>
    <w:rsid w:val="00E55107"/>
    <w:rsid w:val="00EA7E37"/>
    <w:rsid w:val="00EB6410"/>
    <w:rsid w:val="00EB7708"/>
    <w:rsid w:val="00EE47D6"/>
    <w:rsid w:val="00EE6C2F"/>
    <w:rsid w:val="00EF7E46"/>
    <w:rsid w:val="00F56195"/>
    <w:rsid w:val="00F57EBF"/>
    <w:rsid w:val="00F63CE1"/>
    <w:rsid w:val="00F6627C"/>
    <w:rsid w:val="00F865ED"/>
    <w:rsid w:val="00F90829"/>
    <w:rsid w:val="00FA6987"/>
    <w:rsid w:val="00FD346D"/>
    <w:rsid w:val="2BEB6F0B"/>
    <w:rsid w:val="30024E45"/>
    <w:rsid w:val="422A1903"/>
    <w:rsid w:val="5FBD3F4E"/>
    <w:rsid w:val="71C2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7D35B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485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0F1485"/>
    <w:rPr>
      <w:sz w:val="18"/>
      <w:szCs w:val="18"/>
    </w:rPr>
  </w:style>
  <w:style w:type="paragraph" w:styleId="a5">
    <w:name w:val="footer"/>
    <w:basedOn w:val="a"/>
    <w:rsid w:val="000F14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0F14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rsid w:val="000F1485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4">
    <w:name w:val="批注框文本 字符"/>
    <w:basedOn w:val="a0"/>
    <w:link w:val="a3"/>
    <w:rsid w:val="000F1485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rsid w:val="00964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esktop\&#20248;&#21307;word&#26631;&#20934;&#21270;&#27169;&#26495;2016052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B719D-93C7-489C-8727-304F4A1E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优医word标准化模板20160520.dot</Template>
  <TotalTime>22</TotalTime>
  <Pages>2</Pages>
  <Words>130</Words>
  <Characters>747</Characters>
  <Application>Microsoft Office Word</Application>
  <DocSecurity>0</DocSecurity>
  <Lines>6</Lines>
  <Paragraphs>1</Paragraphs>
  <ScaleCrop>false</ScaleCrop>
  <Company>微软中国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罗方能</cp:lastModifiedBy>
  <cp:revision>18</cp:revision>
  <dcterms:created xsi:type="dcterms:W3CDTF">2016-11-03T02:32:00Z</dcterms:created>
  <dcterms:modified xsi:type="dcterms:W3CDTF">2016-11-07T03:08:00Z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